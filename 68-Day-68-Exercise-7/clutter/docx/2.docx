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768"/>
        <w:gridCol w:w="3686"/>
      </w:tblGrid>
      <w:tr>
        <w:trPr>
          <w:trHeight w:val="960" w:hRule="atLeast"/>
        </w:trPr>
        <w:tc>
          <w:tcPr>
            <w:tcW w:w="4768" w:type="dxa"/>
            <w:tcBorders/>
            <w:vAlign w:val="center"/>
          </w:tcPr>
          <w:p>
            <w:pPr>
              <w:pStyle w:val="Normal"/>
              <w:spacing w:before="0" w:after="0"/>
              <w:ind w:left="-10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86" w:type="dxa"/>
            <w:tcBorders/>
          </w:tcPr>
          <w:p>
            <w:pPr>
              <w:pStyle w:val="ContactInfo"/>
              <w:jc w:val="center"/>
              <w:rPr/>
            </w:pPr>
            <w:r>
              <w:rPr/>
            </w:r>
          </w:p>
        </w:tc>
      </w:tr>
    </w:tbl>
    <w:p>
      <w:pPr>
        <w:pStyle w:val="Date"/>
        <w:rPr/>
      </w:pPr>
      <w:r>
        <w:rPr>
          <w:rStyle w:val="DateChar"/>
        </w:rPr>
        <w:t>DATE</w:t>
      </w:r>
      <w:sdt>
        <w:sdtPr>
          <w:placeholder>
            <w:docPart w:val="E03A4B0AFBFE42F48A7FBB4D274CB651"/>
          </w:placeholder>
          <w15:appearance w15:val="hidden"/>
          <w:id w:val="-109740849"/>
          <w:showingPlcHdr/>
        </w:sdtPr>
        <w:sdtContent>
          <w:r>
            <w:rPr>
              <w:rStyle w:val="DateChar"/>
            </w:rPr>
          </w:r>
          <w:r>
            <w:rPr>
              <w:rStyle w:val="DateChar"/>
            </w:rPr>
          </w:r>
        </w:sdtContent>
      </w:sdt>
      <w:r>
        <w:rPr/>
        <w:t xml:space="preserve">: </w:t>
      </w:r>
      <w:r>
        <w:rPr/>
        <w:t>10</w:t>
      </w:r>
      <w:r>
        <w:rPr/>
        <w:t>/05/2025</w:t>
      </w:r>
      <w:sdt>
        <w:sdtPr>
          <w:placeholder>
            <w:docPart w:val="4AF0DF799A86445B8AACFE7CF66690A8"/>
          </w:placeholder>
          <w15:appearance w15:val="hidden"/>
          <w:id w:val="-217821414"/>
          <w:showingPlcHdr/>
        </w:sdtPr>
        <w:sdtContent>
          <w:r>
            <w:rPr/>
          </w:r>
          <w:r>
            <w:rPr/>
          </w:r>
        </w:sdtContent>
      </w:sdt>
    </w:p>
    <w:p>
      <w:pPr>
        <w:pStyle w:val="RecipientName"/>
        <w:jc w:val="center"/>
        <w:rPr>
          <w:sz w:val="38"/>
        </w:rPr>
      </w:pPr>
      <w:r>
        <w:rPr>
          <w:sz w:val="38"/>
        </w:rPr>
        <w:t>TO WHOM IT MAY CONERN</w:t>
      </w:r>
    </w:p>
    <w:p>
      <w:pPr>
        <w:pStyle w:val="Address"/>
        <w:rPr/>
      </w:pPr>
      <w:r>
        <w:rPr/>
      </w:r>
    </w:p>
    <w:p>
      <w:pPr>
        <w:pStyle w:val="Normal"/>
        <w:rPr/>
      </w:pPr>
      <w:r>
        <w:rPr/>
        <w:t xml:space="preserve">This is to certify that </w:t>
      </w:r>
      <w:r>
        <w:rPr/>
        <w:t>Ankit Goyal</w:t>
      </w:r>
      <w:r>
        <w:rPr/>
        <w:t xml:space="preserve"> student of SRM UNIVERSITY, SONIPAT</w:t>
      </w:r>
      <w:sdt>
        <w:sdtPr>
          <w:placeholder>
            <w:docPart w:val="B0C245D1F94744BCB5048028F175B510"/>
          </w:placeholder>
          <w15:appearance w15:val="hidden"/>
          <w:id w:val="-944150215"/>
          <w:showingPlcHdr/>
        </w:sdtPr>
        <w:sdtContent>
          <w:r>
            <w:rPr/>
          </w:r>
          <w:r>
            <w:rPr/>
          </w:r>
        </w:sdtContent>
      </w:sdt>
      <w:r>
        <w:rPr>
          <w:rStyle w:val="PlaceholderText"/>
        </w:rPr>
        <w:t xml:space="preserve"> </w:t>
      </w:r>
      <w:r>
        <w:rPr/>
        <w:t xml:space="preserve">has done his internship in Tikoria </w:t>
      </w:r>
      <w:r>
        <w:rPr>
          <w:lang w:val="en-IN"/>
        </w:rPr>
        <w:t>Tra</w:t>
      </w:r>
      <w:r>
        <w:rPr>
          <w:lang w:val="en-IN"/>
        </w:rPr>
        <w:t>ct</w:t>
      </w:r>
      <w:r>
        <w:rPr>
          <w:lang w:val="en-IN"/>
        </w:rPr>
        <w:t>ors</w:t>
      </w:r>
      <w:r>
        <w:rPr/>
        <w:t xml:space="preserve"> and Motor Works, Sonipat from 0</w:t>
      </w:r>
      <w:r>
        <w:rPr/>
        <w:t>2</w:t>
      </w:r>
      <w:r>
        <w:rPr/>
        <w:t>/0</w:t>
      </w:r>
      <w:r>
        <w:rPr/>
        <w:t>4</w:t>
      </w:r>
      <w:r>
        <w:rPr/>
        <w:t xml:space="preserve">/2025 to </w:t>
      </w:r>
      <w:sdt>
        <w:sdtPr>
          <w:placeholder>
            <w:docPart w:val="31EACC43081A422ABD89897863B8F93C"/>
          </w:placeholder>
          <w15:appearance w15:val="hidden"/>
          <w:id w:val="-1947690952"/>
          <w:showingPlcHdr/>
        </w:sdtPr>
        <w:sdtContent>
          <w:r>
            <w:rPr/>
          </w:r>
          <w:r>
            <w:rPr/>
          </w:r>
        </w:sdtContent>
      </w:sdt>
      <w:sdt>
        <w:sdtPr>
          <w:placeholder>
            <w:docPart w:val="3AFDAFCD8CB24366B5C7D478F4734FFC"/>
          </w:placeholder>
          <w15:appearance w15:val="hidden"/>
          <w:id w:val="-885876776"/>
          <w:showingPlcHdr/>
        </w:sdtPr>
        <w:sdtContent>
          <w:r>
            <w:rPr/>
          </w:r>
          <w:r>
            <w:rPr/>
          </w:r>
        </w:sdtContent>
      </w:sdt>
      <w:bookmarkStart w:id="0" w:name="_GoBack"/>
      <w:bookmarkEnd w:id="0"/>
      <w:r>
        <w:rPr>
          <w:rStyle w:val="PlaceholderText"/>
          <w:rFonts w:eastAsia="Century Gothic" w:eastAsiaTheme="minorHAnsi"/>
          <w:b w:val="false"/>
          <w:bCs w:val="false"/>
          <w:color w:themeColor="text1" w:val="000000"/>
        </w:rPr>
        <w:t>0</w:t>
      </w:r>
      <w:r>
        <w:rPr>
          <w:rStyle w:val="PlaceholderText"/>
          <w:rFonts w:eastAsia="Century Gothic" w:eastAsiaTheme="minorHAnsi"/>
          <w:b w:val="false"/>
          <w:bCs w:val="false"/>
          <w:color w:themeColor="text1" w:val="000000"/>
        </w:rPr>
        <w:t>3</w:t>
      </w:r>
      <w:r>
        <w:rPr>
          <w:rStyle w:val="PlaceholderText"/>
          <w:rFonts w:eastAsia="Century Gothic" w:eastAsiaTheme="minorHAnsi"/>
          <w:b w:val="false"/>
          <w:bCs w:val="false"/>
          <w:color w:themeColor="text1" w:val="000000"/>
        </w:rPr>
        <w:t>/05/2025.</w:t>
      </w:r>
    </w:p>
    <w:p>
      <w:pPr>
        <w:pStyle w:val="Normal"/>
        <w:rPr/>
      </w:pPr>
      <w:r>
        <w:rPr/>
        <w:t>He has worked on a project titled ‘Web-Based Meeting Management System’. This project aims to provide an intuitive and efficient web-based platform for scheduling  and organizing meetings .As a part of project he worked on  HTML, CSS, JavaScript, and React.</w:t>
      </w:r>
    </w:p>
    <w:p>
      <w:pPr>
        <w:pStyle w:val="Normal"/>
        <w:rPr/>
      </w:pPr>
      <w:r>
        <w:rPr/>
        <w:t>During the internship he demonstrated good programming skills with a self-motivated attitude to learn new things. His performance exceeded expectations and was able to complete the project successfully on time.</w:t>
      </w:r>
    </w:p>
    <w:p>
      <w:pPr>
        <w:pStyle w:val="Normal"/>
        <w:rPr/>
      </w:pPr>
      <w:r>
        <w:rPr/>
        <w:t>We wish him all the best for his future endeavors.</w:t>
      </w:r>
    </w:p>
    <w:p>
      <w:pPr>
        <w:pStyle w:val="Closing"/>
        <w:rPr>
          <w:szCs w:val="24"/>
        </w:rPr>
      </w:pPr>
      <w:r>
        <w:rPr>
          <w:color w:val="auto"/>
          <w:szCs w:val="24"/>
        </w:rPr>
        <w:t>Warm regards,</w:t>
      </w:r>
    </w:p>
    <w:p>
      <w:pPr>
        <w:pStyle w:val="Signature"/>
        <w:rPr/>
      </w:pPr>
      <w:r>
        <w:rPr/>
        <w:t>Dev Raj</w:t>
      </w:r>
      <w:sdt>
        <w:sdtPr>
          <w:placeholder>
            <w:docPart w:val="190A7D8104794EDFAD5CBDE8C1623F33"/>
          </w:placeholder>
          <w15:appearance w15:val="hidden"/>
          <w:id w:val="-689683842"/>
          <w:showingPlcHdr/>
        </w:sdtPr>
        <w:sdtContent>
          <w:r>
            <w:rPr/>
          </w:r>
          <w:r>
            <w:rPr/>
          </w:r>
        </w:sdtContent>
      </w:sdt>
    </w:p>
    <w:p>
      <w:pPr>
        <w:pStyle w:val="Normal"/>
        <w:spacing w:before="0" w:after="0"/>
        <w:rPr/>
      </w:pPr>
      <w:r>
        <w:rPr/>
        <w:t>Tikoria Tract</w:t>
      </w:r>
      <w:r>
        <w:rPr/>
        <w:t>or</w:t>
      </w:r>
      <w:r>
        <w:rPr/>
        <w:t>s &amp; Motor Works</w:t>
      </w:r>
      <w:sdt>
        <w:sdtPr>
          <w:placeholder>
            <w:docPart w:val="F7796A69BA4341B38E63E65E98B32C49"/>
          </w:placeholder>
          <w15:appearance w15:val="hidden"/>
          <w:id w:val="943812036"/>
          <w:showingPlcHdr/>
          <w:text/>
        </w:sdtPr>
        <w:sdtContent>
          <w:r>
            <w:rPr/>
          </w:r>
          <w:r>
            <w:rPr/>
          </w:r>
        </w:sdtContent>
      </w:sdt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901" w:right="1901" w:gutter="0" w:header="720" w:top="216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3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ntactInfo"/>
      <w:jc w:val="center"/>
      <w:rPr>
        <w:b/>
        <w:sz w:val="38"/>
      </w:rPr>
    </w:pPr>
    <w:r>
      <w:rPr>
        <w:b/>
        <w:sz w:val="38"/>
      </w:rPr>
    </w:r>
  </w:p>
  <w:p>
    <w:pPr>
      <w:pStyle w:val="ContactInfo"/>
      <w:jc w:val="center"/>
      <w:rPr>
        <w:b/>
        <w:sz w:val="38"/>
      </w:rPr>
    </w:pPr>
    <w:r>
      <w:rPr>
        <w:b/>
        <w:sz w:val="38"/>
      </w:rPr>
    </w:r>
  </w:p>
  <w:p>
    <w:pPr>
      <w:pStyle w:val="ContactInfo"/>
      <w:jc w:val="center"/>
      <w:rPr/>
    </w:pPr>
    <w:r>
      <mc:AlternateContent>
        <mc:Choice Requires="wpg">
          <w:drawing>
            <wp:anchor behindDoc="1" distT="635" distB="0" distL="635" distR="0" simplePos="0" locked="0" layoutInCell="0" allowOverlap="1" relativeHeight="2" wp14:anchorId="5383C7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7585" cy="9599295"/>
              <wp:effectExtent l="635" t="635" r="0" b="0"/>
              <wp:wrapNone/>
              <wp:docPr id="1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7600" cy="9599400"/>
                        <a:chOff x="0" y="0"/>
                        <a:chExt cx="7347600" cy="9599400"/>
                      </a:xfrm>
                    </wpg:grpSpPr>
                    <wps:wsp>
                      <wps:cNvSpPr/>
                      <wps:spPr>
                        <a:xfrm>
                          <a:off x="48240" y="156960"/>
                          <a:ext cx="7278840" cy="60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240" y="8915400"/>
                          <a:ext cx="7260480" cy="493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34360" y="14040"/>
                          <a:ext cx="530280" cy="921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6606720" y="371520"/>
                          <a:ext cx="530280" cy="921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2" name="Rectangle 2"/>
                      <wps:cNvSpPr/>
                      <wps:spPr>
                        <a:xfrm>
                          <a:off x="34200" y="0"/>
                          <a:ext cx="570240" cy="9257040"/>
                        </a:xfrm>
                        <a:custGeom>
                          <a:avLst/>
                          <a:gdLst>
                            <a:gd name="textAreaLeft" fmla="*/ 0 w 323280"/>
                            <a:gd name="textAreaRight" fmla="*/ 324000 w 323280"/>
                            <a:gd name="textAreaTop" fmla="*/ 0 h 5248080"/>
                            <a:gd name="textAreaBottom" fmla="*/ 5248800 h 5248080"/>
                            <a:gd name="GluePoint1X" fmla="*/ 0 w 14580"/>
                            <a:gd name="GluePoint1Y" fmla="*/ 0 h 900"/>
                            <a:gd name="GluePoint2X" fmla="*/ 55.4938271604938 w 14580"/>
                            <a:gd name="GluePoint2Y" fmla="*/ 0 h 900"/>
                            <a:gd name="GluePoint3X" fmla="*/ 0 w 14580"/>
                            <a:gd name="GluePoint3Y" fmla="*/ 236179.8 h 900"/>
                            <a:gd name="GluePoint4X" fmla="*/ 0 w 14580"/>
                            <a:gd name="GluePoint4Y" fmla="*/ 233264 h 900"/>
                            <a:gd name="GluePoint5X" fmla="*/ 0 w 14580"/>
                            <a:gd name="GluePoint5Y" fmla="*/ 0 h 9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UpDiag">
                          <a:fgClr>
                            <a:srgbClr val="0bd0d9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" name="Rectangle 2"/>
                      <wps:cNvSpPr/>
                      <wps:spPr>
                        <a:xfrm rot="10800000">
                          <a:off x="6777360" y="342360"/>
                          <a:ext cx="570240" cy="9257040"/>
                        </a:xfrm>
                        <a:custGeom>
                          <a:avLst/>
                          <a:gdLst>
                            <a:gd name="textAreaLeft" fmla="*/ 0 w 323280"/>
                            <a:gd name="textAreaRight" fmla="*/ 324000 w 323280"/>
                            <a:gd name="textAreaTop" fmla="*/ 0 h 5248080"/>
                            <a:gd name="textAreaBottom" fmla="*/ 5248800 h 5248080"/>
                            <a:gd name="GluePoint1X" fmla="*/ 0 w 14580"/>
                            <a:gd name="GluePoint1Y" fmla="*/ 0 h 900"/>
                            <a:gd name="GluePoint2X" fmla="*/ 55.4938271604938 w 14580"/>
                            <a:gd name="GluePoint2Y" fmla="*/ 0 h 900"/>
                            <a:gd name="GluePoint3X" fmla="*/ 0 w 14580"/>
                            <a:gd name="GluePoint3Y" fmla="*/ 236179.8 h 900"/>
                            <a:gd name="GluePoint4X" fmla="*/ 0 w 14580"/>
                            <a:gd name="GluePoint4Y" fmla="*/ 233264 h 900"/>
                            <a:gd name="GluePoint5X" fmla="*/ 0 w 14580"/>
                            <a:gd name="GluePoint5Y" fmla="*/ 0 h 9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UpDiag">
                          <a:fgClr>
                            <a:srgbClr val="0bd0d9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" name="Rectangle 2"/>
                      <wps:cNvSpPr/>
                      <wps:spPr>
                        <a:xfrm rot="5400000">
                          <a:off x="3384000" y="-3378240"/>
                          <a:ext cx="572760" cy="7341120"/>
                        </a:xfrm>
                        <a:custGeom>
                          <a:avLst/>
                          <a:gdLst>
                            <a:gd name="textAreaLeft" fmla="*/ 0 w 324720"/>
                            <a:gd name="textAreaRight" fmla="*/ 325440 w 324720"/>
                            <a:gd name="textAreaTop" fmla="*/ 0 h 4161960"/>
                            <a:gd name="textAreaBottom" fmla="*/ 4162680 h 4161960"/>
                            <a:gd name="GluePoint1X" fmla="*/ 0 w 11563"/>
                            <a:gd name="GluePoint1Y" fmla="*/ 0 h 904"/>
                            <a:gd name="GluePoint2X" fmla="*/ 70.5969039176684 w 11563"/>
                            <a:gd name="GluePoint2Y" fmla="*/ 0 h 904"/>
                            <a:gd name="GluePoint3X" fmla="*/ 0 w 11563"/>
                            <a:gd name="GluePoint3Y" fmla="*/ 147888.723451327 h 904"/>
                            <a:gd name="GluePoint4X" fmla="*/ 0 w 11563"/>
                            <a:gd name="GluePoint4Y" fmla="*/ 146059.778761062 h 904"/>
                            <a:gd name="GluePoint5X" fmla="*/ 0 w 11563"/>
                            <a:gd name="GluePoint5Y" fmla="*/ 0 h 904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5" name="Rectangle 2"/>
                      <wps:cNvSpPr/>
                      <wps:spPr>
                        <a:xfrm rot="16200000">
                          <a:off x="3449520" y="5699880"/>
                          <a:ext cx="459720" cy="7323480"/>
                        </a:xfrm>
                        <a:custGeom>
                          <a:avLst/>
                          <a:gdLst>
                            <a:gd name="textAreaLeft" fmla="*/ 0 w 260640"/>
                            <a:gd name="textAreaRight" fmla="*/ 261360 w 260640"/>
                            <a:gd name="textAreaTop" fmla="*/ 0 h 4151880"/>
                            <a:gd name="textAreaBottom" fmla="*/ 4152600 h 4151880"/>
                            <a:gd name="GluePoint1X" fmla="*/ 0 w 11535"/>
                            <a:gd name="GluePoint1Y" fmla="*/ 0 h 726"/>
                            <a:gd name="GluePoint2X" fmla="*/ 45.630689206762 w 11535"/>
                            <a:gd name="GluePoint2Y" fmla="*/ 0 h 726"/>
                            <a:gd name="GluePoint3X" fmla="*/ 0 w 11535"/>
                            <a:gd name="GluePoint3Y" fmla="*/ 183257.148760331 h 726"/>
                            <a:gd name="GluePoint4X" fmla="*/ 0 w 11535"/>
                            <a:gd name="GluePoint4Y" fmla="*/ 180985.300275482 h 726"/>
                            <a:gd name="GluePoint5X" fmla="*/ 0 w 11535"/>
                            <a:gd name="GluePoint5Y" fmla="*/ 0 h 726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94000</wp14:pctWidth>
              </wp14:sizeRelH>
              <wp14:sizeRelV relativeFrom="page">
                <wp14:pctHeight>96000</wp14:pctHeight>
              </wp14:sizeRelV>
            </wp:anchor>
          </w:drawing>
        </mc:Choice>
        <mc:Fallback>
          <w:pict>
            <v:group id="shape_0" alt="Group 14" style="position:absolute;margin-left:19.4pt;margin-top:-247.95pt;width:575.8pt;height:1291.45pt" coordorigin="388,-4959" coordsize="11516,25829">
              <v:line id="shape_0" from="410,608" to="11872,1557" stroked="t" o:allowincell="f" style="position:absolute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  <v:line id="shape_0" from="410,14401" to="11843,15177" stroked="t" o:allowincell="f" style="position:absolute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  <v:line id="shape_0" from="703,383" to="1537,14897" stroked="t" o:allowincell="f" style="position:absolute;flip:x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  <v:line id="shape_0" from="10738,946" to="11572,15458" stroked="t" o:allowincell="f" style="position:absolute;flip:x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</v:group>
          </w:pict>
        </mc:Fallback>
      </mc:AlternateContent>
    </w:r>
    <w:r>
      <w:rPr>
        <w:b/>
        <w:sz w:val="38"/>
      </w:rPr>
      <w:t>TIKORIA TRACTORS &amp; MOTOR WORKS</w:t>
    </w:r>
  </w:p>
  <w:p>
    <w:pPr>
      <w:pStyle w:val="Normal"/>
      <w:spacing w:before="0" w:after="300"/>
      <w:jc w:val="center"/>
      <w:rPr/>
    </w:pPr>
    <w:r>
      <w:rPr/>
      <w:t>Ashok Vihar, Gohana Road, Sonipat (131001), Haryana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ntactInfo"/>
      <w:jc w:val="center"/>
      <w:rPr>
        <w:b/>
        <w:sz w:val="38"/>
      </w:rPr>
    </w:pPr>
    <w:r>
      <w:rPr>
        <w:b/>
        <w:sz w:val="38"/>
      </w:rPr>
    </w:r>
  </w:p>
  <w:p>
    <w:pPr>
      <w:pStyle w:val="ContactInfo"/>
      <w:jc w:val="center"/>
      <w:rPr>
        <w:b/>
        <w:sz w:val="38"/>
      </w:rPr>
    </w:pPr>
    <w:r>
      <w:rPr>
        <w:b/>
        <w:sz w:val="38"/>
      </w:rPr>
    </w:r>
  </w:p>
  <w:p>
    <w:pPr>
      <w:pStyle w:val="ContactInfo"/>
      <w:jc w:val="center"/>
      <w:rPr/>
    </w:pPr>
    <w:r>
      <mc:AlternateContent>
        <mc:Choice Requires="wpg">
          <w:drawing>
            <wp:anchor behindDoc="1" distT="635" distB="0" distL="635" distR="0" simplePos="0" locked="0" layoutInCell="0" allowOverlap="1" relativeHeight="2" wp14:anchorId="5383C7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7585" cy="9599295"/>
              <wp:effectExtent l="635" t="635" r="0" b="0"/>
              <wp:wrapNone/>
              <wp:docPr id="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7600" cy="9599400"/>
                        <a:chOff x="0" y="0"/>
                        <a:chExt cx="7347600" cy="9599400"/>
                      </a:xfrm>
                    </wpg:grpSpPr>
                    <wps:wsp>
                      <wps:cNvSpPr/>
                      <wps:spPr>
                        <a:xfrm>
                          <a:off x="48240" y="156960"/>
                          <a:ext cx="7278840" cy="60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240" y="8915400"/>
                          <a:ext cx="7260480" cy="493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34360" y="14040"/>
                          <a:ext cx="530280" cy="921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6606720" y="371520"/>
                          <a:ext cx="530280" cy="921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5686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7" name="Rectangle 2"/>
                      <wps:cNvSpPr/>
                      <wps:spPr>
                        <a:xfrm>
                          <a:off x="34200" y="0"/>
                          <a:ext cx="570240" cy="9257040"/>
                        </a:xfrm>
                        <a:custGeom>
                          <a:avLst/>
                          <a:gdLst>
                            <a:gd name="textAreaLeft" fmla="*/ 0 w 323280"/>
                            <a:gd name="textAreaRight" fmla="*/ 324000 w 323280"/>
                            <a:gd name="textAreaTop" fmla="*/ 0 h 5248080"/>
                            <a:gd name="textAreaBottom" fmla="*/ 5248800 h 5248080"/>
                            <a:gd name="GluePoint1X" fmla="*/ 0 w 14580"/>
                            <a:gd name="GluePoint1Y" fmla="*/ 0 h 900"/>
                            <a:gd name="GluePoint2X" fmla="*/ 55.4938271604938 w 14580"/>
                            <a:gd name="GluePoint2Y" fmla="*/ 0 h 900"/>
                            <a:gd name="GluePoint3X" fmla="*/ 0 w 14580"/>
                            <a:gd name="GluePoint3Y" fmla="*/ 236179.8 h 900"/>
                            <a:gd name="GluePoint4X" fmla="*/ 0 w 14580"/>
                            <a:gd name="GluePoint4Y" fmla="*/ 233264 h 900"/>
                            <a:gd name="GluePoint5X" fmla="*/ 0 w 14580"/>
                            <a:gd name="GluePoint5Y" fmla="*/ 0 h 9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UpDiag">
                          <a:fgClr>
                            <a:srgbClr val="0bd0d9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8" name="Rectangle 2"/>
                      <wps:cNvSpPr/>
                      <wps:spPr>
                        <a:xfrm rot="10800000">
                          <a:off x="6777360" y="342360"/>
                          <a:ext cx="570240" cy="9257040"/>
                        </a:xfrm>
                        <a:custGeom>
                          <a:avLst/>
                          <a:gdLst>
                            <a:gd name="textAreaLeft" fmla="*/ 0 w 323280"/>
                            <a:gd name="textAreaRight" fmla="*/ 324000 w 323280"/>
                            <a:gd name="textAreaTop" fmla="*/ 0 h 5248080"/>
                            <a:gd name="textAreaBottom" fmla="*/ 5248800 h 5248080"/>
                            <a:gd name="GluePoint1X" fmla="*/ 0 w 14580"/>
                            <a:gd name="GluePoint1Y" fmla="*/ 0 h 900"/>
                            <a:gd name="GluePoint2X" fmla="*/ 55.4938271604938 w 14580"/>
                            <a:gd name="GluePoint2Y" fmla="*/ 0 h 900"/>
                            <a:gd name="GluePoint3X" fmla="*/ 0 w 14580"/>
                            <a:gd name="GluePoint3Y" fmla="*/ 236179.8 h 900"/>
                            <a:gd name="GluePoint4X" fmla="*/ 0 w 14580"/>
                            <a:gd name="GluePoint4Y" fmla="*/ 233264 h 900"/>
                            <a:gd name="GluePoint5X" fmla="*/ 0 w 14580"/>
                            <a:gd name="GluePoint5Y" fmla="*/ 0 h 9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UpDiag">
                          <a:fgClr>
                            <a:srgbClr val="0bd0d9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9" name="Rectangle 2"/>
                      <wps:cNvSpPr/>
                      <wps:spPr>
                        <a:xfrm rot="5400000">
                          <a:off x="3384000" y="-3378240"/>
                          <a:ext cx="572760" cy="7341120"/>
                        </a:xfrm>
                        <a:custGeom>
                          <a:avLst/>
                          <a:gdLst>
                            <a:gd name="textAreaLeft" fmla="*/ 0 w 324720"/>
                            <a:gd name="textAreaRight" fmla="*/ 325440 w 324720"/>
                            <a:gd name="textAreaTop" fmla="*/ 0 h 4161960"/>
                            <a:gd name="textAreaBottom" fmla="*/ 4162680 h 4161960"/>
                            <a:gd name="GluePoint1X" fmla="*/ 0 w 11563"/>
                            <a:gd name="GluePoint1Y" fmla="*/ 0 h 904"/>
                            <a:gd name="GluePoint2X" fmla="*/ 70.5969039176684 w 11563"/>
                            <a:gd name="GluePoint2Y" fmla="*/ 0 h 904"/>
                            <a:gd name="GluePoint3X" fmla="*/ 0 w 11563"/>
                            <a:gd name="GluePoint3Y" fmla="*/ 147888.723451327 h 904"/>
                            <a:gd name="GluePoint4X" fmla="*/ 0 w 11563"/>
                            <a:gd name="GluePoint4Y" fmla="*/ 146059.778761062 h 904"/>
                            <a:gd name="GluePoint5X" fmla="*/ 0 w 11563"/>
                            <a:gd name="GluePoint5Y" fmla="*/ 0 h 904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10" name="Rectangle 2"/>
                      <wps:cNvSpPr/>
                      <wps:spPr>
                        <a:xfrm rot="16200000">
                          <a:off x="3449520" y="5699880"/>
                          <a:ext cx="459720" cy="7323480"/>
                        </a:xfrm>
                        <a:custGeom>
                          <a:avLst/>
                          <a:gdLst>
                            <a:gd name="textAreaLeft" fmla="*/ 0 w 260640"/>
                            <a:gd name="textAreaRight" fmla="*/ 261360 w 260640"/>
                            <a:gd name="textAreaTop" fmla="*/ 0 h 4151880"/>
                            <a:gd name="textAreaBottom" fmla="*/ 4152600 h 4151880"/>
                            <a:gd name="GluePoint1X" fmla="*/ 0 w 11535"/>
                            <a:gd name="GluePoint1Y" fmla="*/ 0 h 726"/>
                            <a:gd name="GluePoint2X" fmla="*/ 45.630689206762 w 11535"/>
                            <a:gd name="GluePoint2Y" fmla="*/ 0 h 726"/>
                            <a:gd name="GluePoint3X" fmla="*/ 0 w 11535"/>
                            <a:gd name="GluePoint3Y" fmla="*/ 183257.148760331 h 726"/>
                            <a:gd name="GluePoint4X" fmla="*/ 0 w 11535"/>
                            <a:gd name="GluePoint4Y" fmla="*/ 180985.300275482 h 726"/>
                            <a:gd name="GluePoint5X" fmla="*/ 0 w 11535"/>
                            <a:gd name="GluePoint5Y" fmla="*/ 0 h 726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94000</wp14:pctWidth>
              </wp14:sizeRelH>
              <wp14:sizeRelV relativeFrom="page">
                <wp14:pctHeight>96000</wp14:pctHeight>
              </wp14:sizeRelV>
            </wp:anchor>
          </w:drawing>
        </mc:Choice>
        <mc:Fallback>
          <w:pict>
            <v:group id="shape_0" alt="Group 14" style="position:absolute;margin-left:19.4pt;margin-top:-247.95pt;width:575.8pt;height:1291.45pt" coordorigin="388,-4959" coordsize="11516,25829">
              <v:line id="shape_0" from="410,608" to="11872,1557" stroked="t" o:allowincell="f" style="position:absolute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  <v:line id="shape_0" from="410,14401" to="11843,15177" stroked="t" o:allowincell="f" style="position:absolute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  <v:line id="shape_0" from="703,383" to="1537,14897" stroked="t" o:allowincell="f" style="position:absolute;flip:x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  <v:line id="shape_0" from="10738,946" to="11572,15458" stroked="t" o:allowincell="f" style="position:absolute;flip:x;mso-position-horizontal:center;mso-position-horizontal-relative:page;mso-position-vertical:center;mso-position-vertical-relative:page">
                <v:stroke color="#05686d" weight="6480" joinstyle="miter" endcap="flat"/>
                <v:fill o:detectmouseclick="t" on="false"/>
                <w10:wrap type="none"/>
              </v:line>
            </v:group>
          </w:pict>
        </mc:Fallback>
      </mc:AlternateContent>
    </w:r>
    <w:r>
      <w:rPr>
        <w:b/>
        <w:sz w:val="38"/>
      </w:rPr>
      <w:t>TIKORIA TRACTORS &amp; MOTOR WORKS</w:t>
    </w:r>
  </w:p>
  <w:p>
    <w:pPr>
      <w:pStyle w:val="Normal"/>
      <w:spacing w:before="0" w:after="300"/>
      <w:jc w:val="center"/>
      <w:rPr/>
    </w:pPr>
    <w:r>
      <w:rPr/>
      <w:t>Ashok Vihar, Gohana Road, Sonipat (131001), Haryana</w: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uiPriority="9" w:semiHidden="1" w:unhideWhenUsed="1" w:qFormat="1"/>
    <w:lsdException w:name="heading 3" w:uiPriority="1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styleId="Normal" w:default="1">
    <w:name w:val="Normal"/>
    <w:qFormat/>
    <w:rsid w:val="00502924"/>
    <w:pPr>
      <w:widowControl/>
      <w:suppressAutoHyphens w:val="true"/>
      <w:bidi w:val="0"/>
      <w:spacing w:before="0" w:after="30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05639b"/>
    <w:pPr>
      <w:spacing w:before="0" w:after="360"/>
      <w:contextualSpacing/>
      <w:outlineLvl w:val="0"/>
    </w:pPr>
    <w:rPr>
      <w:rFonts w:ascii="Century Gothic" w:hAnsi="Century Gothic" w:eastAsia="" w:cs="" w:asciiTheme="majorHAnsi" w:cstheme="majorBidi" w:eastAsiaTheme="majorEastAsia" w:hAnsiTheme="majorHAnsi"/>
      <w:caps/>
      <w:color w:themeColor="accent1" w:themeShade="bf" w:val="0B5294"/>
      <w:kern w:val="2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5639b"/>
    <w:pPr>
      <w:keepNext w:val="true"/>
      <w:keepLines/>
      <w:spacing w:lineRule="auto" w:line="288" w:before="40" w:after="300"/>
      <w:outlineLvl w:val="1"/>
    </w:pPr>
    <w:rPr>
      <w:rFonts w:ascii="Century Gothic" w:hAnsi="Century Gothic" w:eastAsia="" w:cs="" w:asciiTheme="majorHAnsi" w:cstheme="majorBidi" w:eastAsiaTheme="majorEastAsia" w:hAnsiTheme="majorHAnsi"/>
      <w:color w:themeColor="accent1" w:themeShade="bf" w:val="0B5294"/>
      <w:kern w:val="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6c2246"/>
    <w:pPr>
      <w:keepNext w:val="true"/>
      <w:tabs>
        <w:tab w:val="clear" w:pos="720"/>
        <w:tab w:val="left" w:pos="900" w:leader="none"/>
        <w:tab w:val="left" w:pos="1560" w:leader="none"/>
      </w:tabs>
      <w:spacing w:lineRule="auto" w:line="271" w:before="360" w:after="240"/>
      <w:ind w:right="720"/>
      <w:outlineLvl w:val="2"/>
    </w:pPr>
    <w:rPr>
      <w:rFonts w:ascii="Century Gothic" w:hAnsi="Century Gothic" w:eastAsia="Century Gothic" w:asciiTheme="majorHAnsi" w:eastAsiaTheme="minorHAnsi" w:hAnsiTheme="majorHAnsi"/>
      <w:b/>
      <w:bCs/>
      <w:color w:themeColor="accent2" w:val="009DD9"/>
      <w:sz w:val="28"/>
      <w:szCs w:val="27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8"/>
    <w:semiHidden/>
    <w:qFormat/>
    <w:rsid w:val="00502924"/>
    <w:rPr>
      <w:rFonts w:ascii="Century Gothic" w:hAnsi="Century Gothic" w:eastAsia="" w:cs="" w:asciiTheme="majorHAnsi" w:cstheme="majorBidi" w:eastAsiaTheme="majorEastAsia" w:hAnsiTheme="majorHAnsi"/>
      <w:caps/>
      <w:color w:themeColor="accent1" w:themeShade="bf" w:val="0B5294"/>
      <w:kern w:val="2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02924"/>
    <w:rPr>
      <w:rFonts w:ascii="Century Gothic" w:hAnsi="Century Gothic" w:eastAsia="" w:cs="" w:asciiTheme="majorHAnsi" w:cstheme="majorBidi" w:eastAsiaTheme="majorEastAsia" w:hAnsiTheme="majorHAnsi"/>
      <w:color w:themeColor="accent1" w:themeShade="bf" w:val="0B5294"/>
      <w:kern w:val="2"/>
      <w:sz w:val="26"/>
      <w:szCs w:val="26"/>
    </w:rPr>
  </w:style>
  <w:style w:type="character" w:styleId="SalutationChar" w:customStyle="1">
    <w:name w:val="Salutation Char"/>
    <w:basedOn w:val="DefaultParagraphFont"/>
    <w:uiPriority w:val="4"/>
    <w:qFormat/>
    <w:rsid w:val="0005639b"/>
    <w:rPr>
      <w:rFonts w:eastAsia="Century Gothic" w:eastAsiaTheme="minorHAnsi"/>
      <w:color w:themeColor="text1" w:themeTint="a6" w:val="595959"/>
      <w:kern w:val="2"/>
      <w:sz w:val="20"/>
      <w:szCs w:val="20"/>
    </w:rPr>
  </w:style>
  <w:style w:type="character" w:styleId="ClosingChar" w:customStyle="1">
    <w:name w:val="Closing Char"/>
    <w:basedOn w:val="DefaultParagraphFont"/>
    <w:link w:val="Closing"/>
    <w:uiPriority w:val="6"/>
    <w:qFormat/>
    <w:rsid w:val="00583e57"/>
    <w:rPr>
      <w:rFonts w:eastAsia="Century Gothic" w:eastAsiaTheme="minorHAnsi"/>
      <w:color w:themeColor="text1" w:themeTint="a6" w:val="595959"/>
      <w:kern w:val="2"/>
      <w:szCs w:val="20"/>
    </w:rPr>
  </w:style>
  <w:style w:type="character" w:styleId="SignatureChar" w:customStyle="1">
    <w:name w:val="Signature Char"/>
    <w:basedOn w:val="DefaultParagraphFont"/>
    <w:link w:val="Signature"/>
    <w:uiPriority w:val="7"/>
    <w:qFormat/>
    <w:rsid w:val="00583e57"/>
    <w:rPr>
      <w:rFonts w:eastAsia="Century Gothic" w:eastAsiaTheme="minorHAnsi"/>
      <w:b/>
      <w:bCs/>
      <w:color w:themeColor="text1" w:themeTint="a6" w:val="595959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9a700b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0292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02924"/>
    <w:rPr/>
  </w:style>
  <w:style w:type="character" w:styleId="DateChar" w:customStyle="1">
    <w:name w:val="Date Char"/>
    <w:basedOn w:val="DefaultParagraphFont"/>
    <w:link w:val="Date"/>
    <w:uiPriority w:val="99"/>
    <w:qFormat/>
    <w:rsid w:val="00583e57"/>
    <w:rPr/>
  </w:style>
  <w:style w:type="character" w:styleId="PlaceholderText">
    <w:name w:val="Placeholder Text"/>
    <w:basedOn w:val="DefaultParagraphFont"/>
    <w:uiPriority w:val="99"/>
    <w:semiHidden/>
    <w:qFormat/>
    <w:rsid w:val="00583e5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2246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1"/>
    <w:semiHidden/>
    <w:qFormat/>
    <w:rsid w:val="006c2246"/>
    <w:rPr>
      <w:rFonts w:ascii="Century Gothic" w:hAnsi="Century Gothic" w:eastAsia="Century Gothic" w:asciiTheme="majorHAnsi" w:eastAsiaTheme="minorHAnsi" w:hAnsiTheme="majorHAnsi"/>
      <w:b/>
      <w:bCs/>
      <w:color w:themeColor="accent2" w:val="009DD9"/>
      <w:sz w:val="28"/>
      <w:szCs w:val="27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alutation">
    <w:name w:val="Salutation"/>
    <w:basedOn w:val="Normal"/>
    <w:link w:val="SalutationChar"/>
    <w:uiPriority w:val="4"/>
    <w:unhideWhenUsed/>
    <w:qFormat/>
    <w:rsid w:val="0005639b"/>
    <w:pPr>
      <w:spacing w:lineRule="auto" w:line="288" w:before="720" w:after="160"/>
    </w:pPr>
    <w:rPr>
      <w:rFonts w:eastAsia="Century Gothic" w:eastAsiaTheme="minorHAnsi"/>
      <w:color w:themeColor="text1" w:themeTint="a6" w:val="595959"/>
      <w:kern w:val="2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83e57"/>
    <w:pPr>
      <w:spacing w:before="480" w:after="720"/>
    </w:pPr>
    <w:rPr>
      <w:rFonts w:eastAsia="Century Gothic" w:eastAsiaTheme="minorHAnsi"/>
      <w:color w:themeColor="text1" w:themeTint="a6" w:val="595959"/>
      <w:kern w:val="2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583e57"/>
    <w:pPr>
      <w:spacing w:before="0" w:after="0"/>
    </w:pPr>
    <w:rPr>
      <w:rFonts w:eastAsia="Century Gothic" w:eastAsiaTheme="minorHAnsi"/>
      <w:b/>
      <w:bCs/>
      <w:color w:themeColor="text1" w:themeTint="a6" w:val="595959"/>
      <w:kern w:val="2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5639b"/>
    <w:pPr>
      <w:spacing w:beforeAutospacing="1" w:afterAutospacing="1"/>
    </w:pPr>
    <w:rPr>
      <w:rFonts w:ascii="Times New Roman" w:hAnsi="Times New Roman" w:cs="Times New Roman"/>
    </w:rPr>
  </w:style>
  <w:style w:type="paragraph" w:styleId="ContactInfo" w:customStyle="1">
    <w:name w:val="Contact Info"/>
    <w:basedOn w:val="Normal"/>
    <w:uiPriority w:val="1"/>
    <w:qFormat/>
    <w:rsid w:val="00583e57"/>
    <w:pPr>
      <w:spacing w:lineRule="auto" w:line="288" w:before="0" w:after="0"/>
    </w:pPr>
    <w:rPr>
      <w:rFonts w:eastAsia="Century Gothic" w:eastAsiaTheme="minorHAnsi"/>
      <w:color w:themeColor="text1" w:themeTint="a6" w:val="595959"/>
      <w:kern w:val="2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1a2fa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1a2fa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ecipientName" w:customStyle="1">
    <w:name w:val="Recipient Name"/>
    <w:basedOn w:val="Normal"/>
    <w:next w:val="Normal"/>
    <w:qFormat/>
    <w:rsid w:val="00583e57"/>
    <w:pPr>
      <w:spacing w:before="0" w:after="0"/>
    </w:pPr>
    <w:rPr>
      <w:b/>
    </w:rPr>
  </w:style>
  <w:style w:type="paragraph" w:styleId="Address" w:customStyle="1">
    <w:name w:val="Address"/>
    <w:basedOn w:val="Normal"/>
    <w:next w:val="Normal"/>
    <w:qFormat/>
    <w:rsid w:val="00583e57"/>
    <w:pPr/>
    <w:rPr/>
  </w:style>
  <w:style w:type="paragraph" w:styleId="Date">
    <w:name w:val="Date"/>
    <w:basedOn w:val="Normal"/>
    <w:next w:val="Normal"/>
    <w:link w:val="DateChar"/>
    <w:uiPriority w:val="99"/>
    <w:qFormat/>
    <w:rsid w:val="00583e57"/>
    <w:pPr>
      <w:spacing w:before="360" w:after="600"/>
    </w:pPr>
    <w:rPr/>
  </w:style>
  <w:style w:type="paragraph" w:styleId="NoSpacing">
    <w:name w:val="No Spacing"/>
    <w:uiPriority w:val="1"/>
    <w:qFormat/>
    <w:rsid w:val="00583e57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2246"/>
    <w:pPr>
      <w:spacing w:before="0" w:after="0"/>
    </w:pPr>
    <w:rPr>
      <w:rFonts w:ascii="Segoe UI" w:hAnsi="Segoe UI" w:cs="Segoe UI"/>
      <w:sz w:val="18"/>
      <w:szCs w:val="18"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b95c33"/>
    <w:tblPr>
      <w:tblStyleRowBandSize w:val="1"/>
      <w:tblStyleColBandSize w:val="1"/>
      <w:tblBorders>
        <w:top w:val="single" w:color="89DEFF" w:themeColor="accent2" w:themeTint="66" w:sz="4" w:space="0"/>
        <w:left w:val="single" w:color="89DEFF" w:themeColor="accent2" w:themeTint="66" w:sz="4" w:space="0"/>
        <w:bottom w:val="single" w:color="89DEFF" w:themeColor="accent2" w:themeTint="66" w:sz="4" w:space="0"/>
        <w:right w:val="single" w:color="89DEFF" w:themeColor="accent2" w:themeTint="66" w:sz="4" w:space="0"/>
        <w:insideH w:val="single" w:color="89DEFF" w:themeColor="accent2" w:themeTint="66" w:sz="4" w:space="0"/>
        <w:insideV w:val="single" w:color="89DE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4FCD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4FCD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583e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A41BA161E1439BB535A96389C8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90506-8233-49BA-8098-71A47A64AF2F}"/>
      </w:docPartPr>
      <w:docPartBody>
        <w:p w:rsidR="00000000" w:rsidRDefault="00BE37FF">
          <w:pPr>
            <w:pStyle w:val="D4A41BA161E1439BB535A96389C8A4DB"/>
          </w:pPr>
          <w:r w:rsidRPr="002F206C">
            <w:t>[Company Name]</w:t>
          </w:r>
        </w:p>
      </w:docPartBody>
    </w:docPart>
    <w:docPart>
      <w:docPartPr>
        <w:name w:val="173727D0445745B2A17DAA9599FCB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B4725-462A-496C-ADAE-2475C9FF1D39}"/>
      </w:docPartPr>
      <w:docPartBody>
        <w:p w:rsidR="00000000" w:rsidRDefault="00BE37FF">
          <w:pPr>
            <w:pStyle w:val="173727D0445745B2A17DAA9599FCB35D"/>
          </w:pPr>
          <w:r w:rsidRPr="002F206C">
            <w:rPr>
              <w:rStyle w:val="PlaceholderText"/>
              <w:color w:val="595959" w:themeColor="text1" w:themeTint="A6"/>
            </w:rPr>
            <w:t>[Street Address, City, ST ZIP Code]</w:t>
          </w:r>
        </w:p>
      </w:docPartBody>
    </w:docPart>
    <w:docPart>
      <w:docPartPr>
        <w:name w:val="3FD083AF14D24B25B0E85A2FDE76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D5B8-9938-4BE4-950B-5BBF3845F357}"/>
      </w:docPartPr>
      <w:docPartBody>
        <w:p w:rsidR="00000000" w:rsidRDefault="00BE37FF">
          <w:pPr>
            <w:pStyle w:val="3FD083AF14D24B25B0E85A2FDE7687E5"/>
          </w:pPr>
          <w:r w:rsidRPr="002F206C">
            <w:rPr>
              <w:rStyle w:val="PlaceholderText"/>
              <w:color w:val="595959" w:themeColor="text1" w:themeTint="A6"/>
            </w:rPr>
            <w:t>[Phone]</w:t>
          </w:r>
        </w:p>
      </w:docPartBody>
    </w:docPart>
    <w:docPart>
      <w:docPartPr>
        <w:name w:val="0CA63DB39B3D4D04BD6D47E49A1E5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98335-E30C-48AD-81EE-B362B16A608A}"/>
      </w:docPartPr>
      <w:docPartBody>
        <w:p w:rsidR="00000000" w:rsidRDefault="00BE37FF">
          <w:pPr>
            <w:pStyle w:val="0CA63DB39B3D4D04BD6D47E49A1E5867"/>
          </w:pPr>
          <w:r w:rsidRPr="002F206C">
            <w:rPr>
              <w:rStyle w:val="PlaceholderText"/>
              <w:color w:val="595959" w:themeColor="text1" w:themeTint="A6"/>
            </w:rPr>
            <w:t>[Email]</w:t>
          </w:r>
        </w:p>
      </w:docPartBody>
    </w:docPart>
    <w:docPart>
      <w:docPartPr>
        <w:name w:val="BF590CE14F814C9AA4EB90D365109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AC82-B268-4DC8-88A0-DF2D681ECC27}"/>
      </w:docPartPr>
      <w:docPartBody>
        <w:p w:rsidR="00000000" w:rsidRDefault="00BE37FF">
          <w:pPr>
            <w:pStyle w:val="BF590CE14F814C9AA4EB90D365109CDB"/>
          </w:pPr>
          <w:r w:rsidRPr="002F206C">
            <w:t>[</w:t>
          </w:r>
          <w:r w:rsidRPr="002F206C">
            <w:t>Website</w:t>
          </w:r>
          <w:r w:rsidRPr="002F206C">
            <w:t>]</w:t>
          </w:r>
        </w:p>
      </w:docPartBody>
    </w:docPart>
    <w:docPart>
      <w:docPartPr>
        <w:name w:val="190A7D8104794EDFAD5CBDE8C162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B072-F295-4158-9215-1A466B95CD76}"/>
      </w:docPartPr>
      <w:docPartBody>
        <w:p w:rsidR="00000000" w:rsidRDefault="00BE37FF">
          <w:pPr>
            <w:pStyle w:val="190A7D8104794EDFAD5CBDE8C1623F33"/>
          </w:pPr>
          <w:r w:rsidRPr="009B3BD5">
            <w:t>Name Here</w:t>
          </w:r>
        </w:p>
      </w:docPartBody>
    </w:docPart>
    <w:docPart>
      <w:docPartPr>
        <w:name w:val="F7796A69BA4341B38E63E65E98B32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91E65-E94F-4F2F-BE48-4CB6985BFC27}"/>
      </w:docPartPr>
      <w:docPartBody>
        <w:p w:rsidR="00000000" w:rsidRDefault="00BE37FF">
          <w:pPr>
            <w:pStyle w:val="F7796A69BA4341B38E63E65E98B32C49"/>
          </w:pPr>
          <w:r w:rsidRPr="00145359">
            <w:t>Your Title</w:t>
          </w:r>
        </w:p>
      </w:docPartBody>
    </w:docPart>
    <w:docPart>
      <w:docPartPr>
        <w:name w:val="E03A4B0AFBFE42F48A7FBB4D274CB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A32A4-CF75-4674-93E8-F5FE0C99BA7D}"/>
      </w:docPartPr>
      <w:docPartBody>
        <w:p w:rsidR="00000000" w:rsidRDefault="00A969DD" w:rsidP="00A969DD">
          <w:pPr>
            <w:pStyle w:val="E03A4B0AFBFE42F48A7FBB4D274CB651"/>
          </w:pPr>
          <w:r w:rsidRPr="00145359">
            <w:rPr>
              <w:rStyle w:val="DateChar"/>
            </w:rPr>
            <w:t>Date</w:t>
          </w:r>
        </w:p>
      </w:docPartBody>
    </w:docPart>
    <w:docPart>
      <w:docPartPr>
        <w:name w:val="4AF0DF799A86445B8AACFE7CF6669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C870A-3B3A-467B-BCEF-10519A42CCB3}"/>
      </w:docPartPr>
      <w:docPartBody>
        <w:p w:rsidR="00000000" w:rsidRDefault="00A969DD" w:rsidP="00A969DD">
          <w:pPr>
            <w:pStyle w:val="4AF0DF799A86445B8AACFE7CF66690A8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B0C245D1F94744BCB5048028F175B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58003-5340-4723-BF23-3D0BC3EF42C0}"/>
      </w:docPartPr>
      <w:docPartBody>
        <w:p w:rsidR="00000000" w:rsidRDefault="00A969DD" w:rsidP="00A969DD">
          <w:pPr>
            <w:pStyle w:val="B0C245D1F94744BCB5048028F175B510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FED7A687A50F47AEA807952E51588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ED02D-7FE5-4104-B455-E8827CA6E27D}"/>
      </w:docPartPr>
      <w:docPartBody>
        <w:p w:rsidR="00000000" w:rsidRDefault="00A969DD" w:rsidP="00A969DD">
          <w:pPr>
            <w:pStyle w:val="FED7A687A50F47AEA807952E51588693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31EACC43081A422ABD89897863B8F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F7ADF-7F21-470F-B380-F1E5821EA305}"/>
      </w:docPartPr>
      <w:docPartBody>
        <w:p w:rsidR="00000000" w:rsidRDefault="00A969DD" w:rsidP="00A969DD">
          <w:pPr>
            <w:pStyle w:val="31EACC43081A422ABD89897863B8F93C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3AFDAFCD8CB24366B5C7D478F4734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7EF9B-3C46-4083-B928-DAF2CC5CEA7A}"/>
      </w:docPartPr>
      <w:docPartBody>
        <w:p w:rsidR="00000000" w:rsidRDefault="00A969DD" w:rsidP="00A969DD">
          <w:pPr>
            <w:pStyle w:val="3AFDAFCD8CB24366B5C7D478F4734FFC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1240E131AACD419DB56445F089FA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109A-1822-4354-B3E8-F5C70F857F0D}"/>
      </w:docPartPr>
      <w:docPartBody>
        <w:p w:rsidR="00000000" w:rsidRDefault="00A969DD" w:rsidP="00A969DD">
          <w:pPr>
            <w:pStyle w:val="1240E131AACD419DB56445F089FAD7F6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4DA9526613454B05B02163EB84A31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65B6C-7477-479A-8E32-D6E11E184CA3}"/>
      </w:docPartPr>
      <w:docPartBody>
        <w:p w:rsidR="00000000" w:rsidRDefault="00A969DD" w:rsidP="00A969DD">
          <w:pPr>
            <w:pStyle w:val="4DA9526613454B05B02163EB84A31646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D"/>
    <w:rsid w:val="00A969DD"/>
    <w:rsid w:val="00B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A41BA161E1439BB535A96389C8A4DB">
    <w:name w:val="D4A41BA161E1439BB535A96389C8A4DB"/>
  </w:style>
  <w:style w:type="character" w:styleId="PlaceholderText">
    <w:name w:val="Placeholder Text"/>
    <w:basedOn w:val="DefaultParagraphFont"/>
    <w:uiPriority w:val="99"/>
    <w:semiHidden/>
    <w:rsid w:val="00A969DD"/>
    <w:rPr>
      <w:color w:val="808080"/>
    </w:rPr>
  </w:style>
  <w:style w:type="paragraph" w:customStyle="1" w:styleId="173727D0445745B2A17DAA9599FCB35D">
    <w:name w:val="173727D0445745B2A17DAA9599FCB35D"/>
  </w:style>
  <w:style w:type="paragraph" w:customStyle="1" w:styleId="3FD083AF14D24B25B0E85A2FDE7687E5">
    <w:name w:val="3FD083AF14D24B25B0E85A2FDE7687E5"/>
  </w:style>
  <w:style w:type="paragraph" w:customStyle="1" w:styleId="0CA63DB39B3D4D04BD6D47E49A1E5867">
    <w:name w:val="0CA63DB39B3D4D04BD6D47E49A1E5867"/>
  </w:style>
  <w:style w:type="paragraph" w:customStyle="1" w:styleId="BF590CE14F814C9AA4EB90D365109CDB">
    <w:name w:val="BF590CE14F814C9AA4EB90D365109CDB"/>
  </w:style>
  <w:style w:type="paragraph" w:styleId="Date">
    <w:name w:val="Date"/>
    <w:basedOn w:val="Normal"/>
    <w:next w:val="Normal"/>
    <w:link w:val="DateChar"/>
    <w:uiPriority w:val="99"/>
    <w:rsid w:val="00A969DD"/>
    <w:pPr>
      <w:spacing w:after="600" w:line="240" w:lineRule="auto"/>
      <w:ind w:right="720"/>
    </w:pPr>
    <w:rPr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969DD"/>
    <w:rPr>
      <w:sz w:val="24"/>
      <w:szCs w:val="24"/>
      <w:lang w:eastAsia="ja-JP"/>
    </w:rPr>
  </w:style>
  <w:style w:type="paragraph" w:customStyle="1" w:styleId="D46B6D774E9145B496E56D88D2A81DBE">
    <w:name w:val="D46B6D774E9145B496E56D88D2A81DBE"/>
  </w:style>
  <w:style w:type="paragraph" w:customStyle="1" w:styleId="40F52B083F154F5F86D3A063B39F79DB">
    <w:name w:val="40F52B083F154F5F86D3A063B39F79DB"/>
  </w:style>
  <w:style w:type="paragraph" w:customStyle="1" w:styleId="8D0EE94192D248C78DA80C120C8E39BD">
    <w:name w:val="8D0EE94192D248C78DA80C120C8E39BD"/>
  </w:style>
  <w:style w:type="paragraph" w:customStyle="1" w:styleId="674DF4E024DD44AE8478F22B963510AA">
    <w:name w:val="674DF4E024DD44AE8478F22B963510AA"/>
  </w:style>
  <w:style w:type="paragraph" w:customStyle="1" w:styleId="4830F068A8F646568C6C3EF79161CDC9">
    <w:name w:val="4830F068A8F646568C6C3EF79161CDC9"/>
  </w:style>
  <w:style w:type="paragraph" w:customStyle="1" w:styleId="190A7D8104794EDFAD5CBDE8C1623F33">
    <w:name w:val="190A7D8104794EDFAD5CBDE8C1623F33"/>
  </w:style>
  <w:style w:type="paragraph" w:customStyle="1" w:styleId="F7796A69BA4341B38E63E65E98B32C49">
    <w:name w:val="F7796A69BA4341B38E63E65E98B32C49"/>
  </w:style>
  <w:style w:type="paragraph" w:customStyle="1" w:styleId="E03A4B0AFBFE42F48A7FBB4D274CB651">
    <w:name w:val="E03A4B0AFBFE42F48A7FBB4D274CB651"/>
    <w:rsid w:val="00A969DD"/>
  </w:style>
  <w:style w:type="paragraph" w:customStyle="1" w:styleId="4AF0DF799A86445B8AACFE7CF66690A8">
    <w:name w:val="4AF0DF799A86445B8AACFE7CF66690A8"/>
    <w:rsid w:val="00A969DD"/>
  </w:style>
  <w:style w:type="paragraph" w:customStyle="1" w:styleId="B0C245D1F94744BCB5048028F175B510">
    <w:name w:val="B0C245D1F94744BCB5048028F175B510"/>
    <w:rsid w:val="00A969DD"/>
  </w:style>
  <w:style w:type="paragraph" w:customStyle="1" w:styleId="FED7A687A50F47AEA807952E51588693">
    <w:name w:val="FED7A687A50F47AEA807952E51588693"/>
    <w:rsid w:val="00A969DD"/>
  </w:style>
  <w:style w:type="paragraph" w:customStyle="1" w:styleId="31EACC43081A422ABD89897863B8F93C">
    <w:name w:val="31EACC43081A422ABD89897863B8F93C"/>
    <w:rsid w:val="00A969DD"/>
  </w:style>
  <w:style w:type="paragraph" w:customStyle="1" w:styleId="3AFDAFCD8CB24366B5C7D478F4734FFC">
    <w:name w:val="3AFDAFCD8CB24366B5C7D478F4734FFC"/>
    <w:rsid w:val="00A969DD"/>
  </w:style>
  <w:style w:type="paragraph" w:customStyle="1" w:styleId="1240E131AACD419DB56445F089FAD7F6">
    <w:name w:val="1240E131AACD419DB56445F089FAD7F6"/>
    <w:rsid w:val="00A969DD"/>
  </w:style>
  <w:style w:type="paragraph" w:customStyle="1" w:styleId="4DA9526613454B05B02163EB84A31646">
    <w:name w:val="4DA9526613454B05B02163EB84A31646"/>
    <w:rsid w:val="00A96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Blue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 pitchFamily="0" charset="1"/>
        <a:ea typeface=""/>
        <a:cs typeface=""/>
      </a:majorFont>
      <a:minorFont>
        <a:latin typeface="Century Gothic" panose="020F03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6899C-FB28-4D81-9DF3-2315FACF4C7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C547F71-4F2E-4D92-8202-5DA345439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3F271-8DB3-4B3D-A1DE-BA70CA55F8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135477-0EB2-4C56-A43A-168FB9AC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letterhead</Template>
  <TotalTime>1939</TotalTime>
  <Application>LibreOffice/25.2.2.2$Windows_X86_64 LibreOffice_project/7370d4be9e3cf6031a51beef54ff3bda878e3fac</Application>
  <AppVersion>15.0000</AppVersion>
  <Pages>1</Pages>
  <Words>148</Words>
  <Characters>800</Characters>
  <CharactersWithSpaces>943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2019-03-28T06:58:00Z</dcterms:created>
  <dc:creator/>
  <dc:description/>
  <dc:language>en-IN</dc:language>
  <cp:lastModifiedBy/>
  <dcterms:modified xsi:type="dcterms:W3CDTF">2025-05-23T04:06:59Z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